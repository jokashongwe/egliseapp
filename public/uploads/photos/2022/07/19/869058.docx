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A83" w:rsidRPr="00DB5257" w:rsidRDefault="00D47633" w:rsidP="009A738A">
      <w:pPr>
        <w:jc w:val="both"/>
        <w:rPr>
          <w:b/>
          <w:sz w:val="32"/>
          <w:szCs w:val="32"/>
        </w:rPr>
      </w:pPr>
      <w:bookmarkStart w:id="0" w:name="_GoBack"/>
      <w:r w:rsidRPr="00DB5257">
        <w:rPr>
          <w:b/>
          <w:sz w:val="32"/>
          <w:szCs w:val="32"/>
        </w:rPr>
        <w:t xml:space="preserve">1/Etats des besoins pour la </w:t>
      </w:r>
      <w:r w:rsidR="00DB5257" w:rsidRPr="00DB5257">
        <w:rPr>
          <w:b/>
          <w:sz w:val="32"/>
          <w:szCs w:val="32"/>
        </w:rPr>
        <w:t>réunion</w:t>
      </w:r>
      <w:r w:rsidRPr="00DB5257">
        <w:rPr>
          <w:b/>
          <w:sz w:val="32"/>
          <w:szCs w:val="32"/>
        </w:rPr>
        <w:t xml:space="preserve"> du lundi 18/07/022 avec le </w:t>
      </w:r>
      <w:r w:rsidR="00DB5257" w:rsidRPr="00DB5257">
        <w:rPr>
          <w:b/>
          <w:sz w:val="32"/>
          <w:szCs w:val="32"/>
        </w:rPr>
        <w:t>numéro</w:t>
      </w:r>
      <w:r w:rsidRPr="00DB5257">
        <w:rPr>
          <w:b/>
          <w:sz w:val="32"/>
          <w:szCs w:val="32"/>
        </w:rPr>
        <w:t xml:space="preserve"> 1 du </w:t>
      </w:r>
      <w:r w:rsidR="00DB5257" w:rsidRPr="00DB5257">
        <w:rPr>
          <w:b/>
          <w:sz w:val="32"/>
          <w:szCs w:val="32"/>
        </w:rPr>
        <w:t>collège</w:t>
      </w:r>
      <w:r w:rsidRPr="00DB5257">
        <w:rPr>
          <w:b/>
          <w:sz w:val="32"/>
          <w:szCs w:val="32"/>
        </w:rPr>
        <w:t xml:space="preserve"> la </w:t>
      </w:r>
      <w:r w:rsidR="00DB5257" w:rsidRPr="00DB5257">
        <w:rPr>
          <w:b/>
          <w:sz w:val="32"/>
          <w:szCs w:val="32"/>
        </w:rPr>
        <w:t>bonté</w:t>
      </w:r>
    </w:p>
    <w:p w:rsidR="00D47633" w:rsidRDefault="00D47633" w:rsidP="009A738A">
      <w:pPr>
        <w:jc w:val="both"/>
      </w:pPr>
    </w:p>
    <w:p w:rsidR="00D47633" w:rsidRDefault="00FB3F78" w:rsidP="009A738A">
      <w:pPr>
        <w:jc w:val="both"/>
      </w:pPr>
      <w:r>
        <w:t xml:space="preserve">° </w:t>
      </w:r>
      <w:r w:rsidR="00D47633">
        <w:t xml:space="preserve">Collation a </w:t>
      </w:r>
      <w:r w:rsidR="00DB5257">
        <w:t>préparé</w:t>
      </w:r>
      <w:r w:rsidR="00D47633">
        <w:t xml:space="preserve"> pour </w:t>
      </w:r>
      <w:r w:rsidR="00DB5257">
        <w:t>les conseils</w:t>
      </w:r>
      <w:r w:rsidR="00D47633">
        <w:t xml:space="preserve"> </w:t>
      </w:r>
      <w:r w:rsidR="00DB5257">
        <w:t>d’administration</w:t>
      </w:r>
    </w:p>
    <w:p w:rsidR="00D47633" w:rsidRDefault="00D47633" w:rsidP="009A738A">
      <w:pPr>
        <w:pStyle w:val="Paragraphedeliste"/>
        <w:numPr>
          <w:ilvl w:val="0"/>
          <w:numId w:val="1"/>
        </w:numPr>
        <w:jc w:val="both"/>
      </w:pPr>
      <w:r>
        <w:t xml:space="preserve">Monsieur </w:t>
      </w:r>
      <w:r w:rsidR="00DB5257">
        <w:t>Bonté</w:t>
      </w:r>
    </w:p>
    <w:p w:rsidR="00D47633" w:rsidRDefault="00D47633" w:rsidP="009A738A">
      <w:pPr>
        <w:pStyle w:val="Paragraphedeliste"/>
        <w:numPr>
          <w:ilvl w:val="0"/>
          <w:numId w:val="1"/>
        </w:numPr>
        <w:jc w:val="both"/>
      </w:pPr>
      <w:r>
        <w:t xml:space="preserve">Madame </w:t>
      </w:r>
      <w:r w:rsidR="00DB5257">
        <w:t>Bonté</w:t>
      </w:r>
    </w:p>
    <w:p w:rsidR="00D47633" w:rsidRDefault="00D47633" w:rsidP="009A738A">
      <w:pPr>
        <w:pStyle w:val="Paragraphedeliste"/>
        <w:numPr>
          <w:ilvl w:val="0"/>
          <w:numId w:val="1"/>
        </w:numPr>
        <w:jc w:val="both"/>
      </w:pPr>
      <w:r>
        <w:t>Monsieur Joe sec</w:t>
      </w:r>
    </w:p>
    <w:p w:rsidR="00D47633" w:rsidRDefault="00D47633" w:rsidP="009A738A">
      <w:pPr>
        <w:pStyle w:val="Paragraphedeliste"/>
        <w:numPr>
          <w:ilvl w:val="0"/>
          <w:numId w:val="1"/>
        </w:numPr>
        <w:jc w:val="both"/>
      </w:pPr>
      <w:r>
        <w:t>Monsieur  Landu</w:t>
      </w:r>
    </w:p>
    <w:p w:rsidR="00D47633" w:rsidRDefault="00D47633" w:rsidP="009A738A">
      <w:pPr>
        <w:pStyle w:val="Paragraphedeliste"/>
        <w:numPr>
          <w:ilvl w:val="0"/>
          <w:numId w:val="1"/>
        </w:numPr>
        <w:jc w:val="both"/>
      </w:pPr>
      <w:r>
        <w:t>Monsieur Alex</w:t>
      </w:r>
    </w:p>
    <w:p w:rsidR="00D47633" w:rsidRDefault="00D47633" w:rsidP="009A738A">
      <w:pPr>
        <w:pStyle w:val="Paragraphedeliste"/>
        <w:numPr>
          <w:ilvl w:val="0"/>
          <w:numId w:val="1"/>
        </w:numPr>
        <w:jc w:val="both"/>
      </w:pPr>
      <w:r>
        <w:t xml:space="preserve">Mademoiselle </w:t>
      </w:r>
      <w:r w:rsidR="00DB5257">
        <w:t>Lydia</w:t>
      </w:r>
    </w:p>
    <w:p w:rsidR="00D47633" w:rsidRPr="009A738A" w:rsidRDefault="00D47633" w:rsidP="009A738A">
      <w:pPr>
        <w:ind w:left="360"/>
        <w:jc w:val="both"/>
        <w:rPr>
          <w:sz w:val="28"/>
          <w:szCs w:val="28"/>
        </w:rPr>
      </w:pPr>
      <w:r w:rsidRPr="009A738A">
        <w:rPr>
          <w:sz w:val="28"/>
          <w:szCs w:val="28"/>
        </w:rPr>
        <w:t xml:space="preserve">La collation </w:t>
      </w:r>
      <w:r w:rsidR="00FB3F78" w:rsidRPr="009A738A">
        <w:rPr>
          <w:sz w:val="28"/>
          <w:szCs w:val="28"/>
        </w:rPr>
        <w:t xml:space="preserve">pour </w:t>
      </w:r>
      <w:r w:rsidR="00DB5257" w:rsidRPr="009A738A">
        <w:rPr>
          <w:sz w:val="28"/>
          <w:szCs w:val="28"/>
        </w:rPr>
        <w:t>les conseils</w:t>
      </w:r>
      <w:r w:rsidR="00FB3F78" w:rsidRPr="009A738A">
        <w:rPr>
          <w:sz w:val="28"/>
          <w:szCs w:val="28"/>
        </w:rPr>
        <w:t xml:space="preserve"> </w:t>
      </w:r>
      <w:r w:rsidR="00DB5257" w:rsidRPr="009A738A">
        <w:rPr>
          <w:sz w:val="28"/>
          <w:szCs w:val="28"/>
        </w:rPr>
        <w:t>c’est</w:t>
      </w:r>
      <w:r w:rsidR="00FB3F78" w:rsidRPr="009A738A">
        <w:rPr>
          <w:sz w:val="28"/>
          <w:szCs w:val="28"/>
        </w:rPr>
        <w:t xml:space="preserve"> 50dollard par </w:t>
      </w:r>
      <w:r w:rsidR="00DB5257" w:rsidRPr="009A738A">
        <w:rPr>
          <w:sz w:val="28"/>
          <w:szCs w:val="28"/>
        </w:rPr>
        <w:t>personne</w:t>
      </w:r>
    </w:p>
    <w:p w:rsidR="00FB3F78" w:rsidRPr="009A738A" w:rsidRDefault="00FB3F78" w:rsidP="009A738A">
      <w:pPr>
        <w:ind w:left="360"/>
        <w:jc w:val="both"/>
        <w:rPr>
          <w:b/>
        </w:rPr>
      </w:pPr>
      <w:r w:rsidRPr="009A738A">
        <w:rPr>
          <w:b/>
        </w:rPr>
        <w:t>Administration scolaire</w:t>
      </w:r>
    </w:p>
    <w:p w:rsidR="00FB3F78" w:rsidRDefault="00DB5257" w:rsidP="009A738A">
      <w:pPr>
        <w:pStyle w:val="Paragraphedeliste"/>
        <w:numPr>
          <w:ilvl w:val="0"/>
          <w:numId w:val="2"/>
        </w:numPr>
        <w:jc w:val="both"/>
      </w:pPr>
      <w:r>
        <w:t>Préfet</w:t>
      </w:r>
      <w:r w:rsidR="00FB3F78">
        <w:t xml:space="preserve"> secondaire</w:t>
      </w:r>
    </w:p>
    <w:p w:rsidR="00FB3F78" w:rsidRDefault="00FB3F78" w:rsidP="009A738A">
      <w:pPr>
        <w:pStyle w:val="Paragraphedeliste"/>
        <w:numPr>
          <w:ilvl w:val="0"/>
          <w:numId w:val="2"/>
        </w:numPr>
        <w:jc w:val="both"/>
      </w:pPr>
      <w:r>
        <w:t>Directeur secondaire</w:t>
      </w:r>
    </w:p>
    <w:p w:rsidR="00FB3F78" w:rsidRDefault="00FB3F78" w:rsidP="009A738A">
      <w:pPr>
        <w:pStyle w:val="Paragraphedeliste"/>
        <w:numPr>
          <w:ilvl w:val="0"/>
          <w:numId w:val="2"/>
        </w:numPr>
        <w:jc w:val="both"/>
      </w:pPr>
      <w:r>
        <w:t>Directeur primaire</w:t>
      </w:r>
    </w:p>
    <w:p w:rsidR="00FB3F78" w:rsidRDefault="00FB3F78" w:rsidP="009A738A">
      <w:pPr>
        <w:pStyle w:val="Paragraphedeliste"/>
        <w:numPr>
          <w:ilvl w:val="0"/>
          <w:numId w:val="2"/>
        </w:numPr>
        <w:jc w:val="both"/>
      </w:pPr>
      <w:r>
        <w:t>Directrice primaire</w:t>
      </w:r>
    </w:p>
    <w:p w:rsidR="00FB3F78" w:rsidRDefault="00FB3F78" w:rsidP="009A738A">
      <w:pPr>
        <w:pStyle w:val="Paragraphedeliste"/>
        <w:numPr>
          <w:ilvl w:val="0"/>
          <w:numId w:val="2"/>
        </w:numPr>
        <w:jc w:val="both"/>
      </w:pPr>
      <w:r>
        <w:t>Directrice maternelle</w:t>
      </w:r>
    </w:p>
    <w:p w:rsidR="00FB3F78" w:rsidRDefault="00FB3F78" w:rsidP="009A738A">
      <w:pPr>
        <w:pStyle w:val="Paragraphedeliste"/>
        <w:numPr>
          <w:ilvl w:val="0"/>
          <w:numId w:val="2"/>
        </w:numPr>
        <w:jc w:val="both"/>
      </w:pPr>
      <w:r>
        <w:t>Directrice maternelle adjoint</w:t>
      </w:r>
    </w:p>
    <w:p w:rsidR="00FB3F78" w:rsidRDefault="00FB3F78" w:rsidP="009A738A">
      <w:pPr>
        <w:pStyle w:val="Paragraphedeliste"/>
        <w:numPr>
          <w:ilvl w:val="0"/>
          <w:numId w:val="2"/>
        </w:numPr>
        <w:jc w:val="both"/>
      </w:pPr>
      <w:r>
        <w:t>Services de finances</w:t>
      </w:r>
    </w:p>
    <w:p w:rsidR="00FB3F78" w:rsidRDefault="00DB5257" w:rsidP="009A738A">
      <w:pPr>
        <w:pStyle w:val="Paragraphedeliste"/>
        <w:numPr>
          <w:ilvl w:val="0"/>
          <w:numId w:val="2"/>
        </w:numPr>
        <w:jc w:val="both"/>
      </w:pPr>
      <w:r>
        <w:t>Intendants</w:t>
      </w:r>
    </w:p>
    <w:p w:rsidR="00FB3F78" w:rsidRDefault="00FB3F78" w:rsidP="009A738A">
      <w:pPr>
        <w:pStyle w:val="Paragraphedeliste"/>
        <w:numPr>
          <w:ilvl w:val="0"/>
          <w:numId w:val="2"/>
        </w:numPr>
        <w:jc w:val="both"/>
      </w:pPr>
      <w:r>
        <w:t xml:space="preserve">Directrice </w:t>
      </w:r>
      <w:r w:rsidR="00DB5257">
        <w:t>discipline</w:t>
      </w:r>
    </w:p>
    <w:p w:rsidR="00FB3F78" w:rsidRDefault="00DB5257" w:rsidP="009A738A">
      <w:pPr>
        <w:pStyle w:val="Paragraphedeliste"/>
        <w:numPr>
          <w:ilvl w:val="0"/>
          <w:numId w:val="2"/>
        </w:numPr>
        <w:jc w:val="both"/>
      </w:pPr>
      <w:r>
        <w:t>Secrétaire</w:t>
      </w:r>
    </w:p>
    <w:p w:rsidR="00FB3F78" w:rsidRDefault="00DB5257" w:rsidP="009A738A">
      <w:pPr>
        <w:pStyle w:val="Paragraphedeliste"/>
        <w:numPr>
          <w:ilvl w:val="0"/>
          <w:numId w:val="2"/>
        </w:numPr>
        <w:jc w:val="both"/>
      </w:pPr>
      <w:r>
        <w:t>Aumônier</w:t>
      </w:r>
    </w:p>
    <w:p w:rsidR="00FB3F78" w:rsidRDefault="00DB5257" w:rsidP="009A738A">
      <w:pPr>
        <w:pStyle w:val="Paragraphedeliste"/>
        <w:numPr>
          <w:ilvl w:val="0"/>
          <w:numId w:val="2"/>
        </w:numPr>
        <w:jc w:val="both"/>
      </w:pPr>
      <w:r>
        <w:t>Surnuméraire</w:t>
      </w:r>
      <w:r w:rsidR="00FB3F78">
        <w:t xml:space="preserve"> primaire</w:t>
      </w:r>
    </w:p>
    <w:p w:rsidR="00FB3F78" w:rsidRPr="009A738A" w:rsidRDefault="00FB3F78" w:rsidP="009A738A">
      <w:pPr>
        <w:pStyle w:val="Paragraphedeliste"/>
        <w:jc w:val="both"/>
        <w:rPr>
          <w:sz w:val="28"/>
          <w:szCs w:val="28"/>
        </w:rPr>
      </w:pPr>
      <w:r w:rsidRPr="009A738A">
        <w:rPr>
          <w:sz w:val="28"/>
          <w:szCs w:val="28"/>
        </w:rPr>
        <w:t xml:space="preserve">La collation pour </w:t>
      </w:r>
      <w:r w:rsidR="00DB5257" w:rsidRPr="009A738A">
        <w:rPr>
          <w:sz w:val="28"/>
          <w:szCs w:val="28"/>
        </w:rPr>
        <w:t>l’administration</w:t>
      </w:r>
      <w:r w:rsidRPr="009A738A">
        <w:rPr>
          <w:sz w:val="28"/>
          <w:szCs w:val="28"/>
        </w:rPr>
        <w:t xml:space="preserve"> scolaire </w:t>
      </w:r>
      <w:r w:rsidR="00DB5257" w:rsidRPr="009A738A">
        <w:rPr>
          <w:sz w:val="28"/>
          <w:szCs w:val="28"/>
        </w:rPr>
        <w:t>c’est</w:t>
      </w:r>
      <w:r w:rsidRPr="009A738A">
        <w:rPr>
          <w:sz w:val="28"/>
          <w:szCs w:val="28"/>
        </w:rPr>
        <w:t xml:space="preserve"> 30</w:t>
      </w:r>
      <w:r w:rsidR="00DB5257" w:rsidRPr="009A738A">
        <w:rPr>
          <w:sz w:val="28"/>
          <w:szCs w:val="28"/>
        </w:rPr>
        <w:t>dollard par personne</w:t>
      </w:r>
    </w:p>
    <w:p w:rsidR="00DB5257" w:rsidRDefault="00DB5257" w:rsidP="009A738A">
      <w:pPr>
        <w:pStyle w:val="Paragraphedeliste"/>
        <w:jc w:val="both"/>
      </w:pPr>
    </w:p>
    <w:p w:rsidR="00DB5257" w:rsidRPr="009A738A" w:rsidRDefault="00DB5257" w:rsidP="009A738A">
      <w:pPr>
        <w:pStyle w:val="Paragraphedeliste"/>
        <w:jc w:val="both"/>
        <w:rPr>
          <w:b/>
          <w:sz w:val="24"/>
          <w:szCs w:val="24"/>
        </w:rPr>
      </w:pPr>
      <w:r w:rsidRPr="009A738A">
        <w:rPr>
          <w:b/>
          <w:sz w:val="24"/>
          <w:szCs w:val="24"/>
        </w:rPr>
        <w:t>Pour les professeurs secondaires 20 dollar</w:t>
      </w:r>
    </w:p>
    <w:p w:rsidR="00DB5257" w:rsidRDefault="00DB5257" w:rsidP="009A738A">
      <w:pPr>
        <w:pStyle w:val="Paragraphedeliste"/>
        <w:jc w:val="both"/>
      </w:pPr>
      <w:r w:rsidRPr="009A738A">
        <w:rPr>
          <w:b/>
          <w:sz w:val="24"/>
          <w:szCs w:val="24"/>
        </w:rPr>
        <w:t>Enseignement primaire et éducation maternelle 10 dollar</w:t>
      </w:r>
    </w:p>
    <w:p w:rsidR="00DB5257" w:rsidRDefault="00DB5257" w:rsidP="009A738A">
      <w:pPr>
        <w:jc w:val="both"/>
        <w:rPr>
          <w:b/>
        </w:rPr>
      </w:pPr>
      <w:r w:rsidRPr="009A738A">
        <w:rPr>
          <w:b/>
        </w:rPr>
        <w:t>Sur ce les noms et les nombres des personnels son annexés dans le rapport</w:t>
      </w:r>
      <w:r w:rsidR="009A738A">
        <w:rPr>
          <w:b/>
        </w:rPr>
        <w:t xml:space="preserve"> </w:t>
      </w:r>
    </w:p>
    <w:p w:rsidR="009A738A" w:rsidRPr="009A738A" w:rsidRDefault="009A738A" w:rsidP="009A738A">
      <w:pPr>
        <w:jc w:val="both"/>
        <w:rPr>
          <w:b/>
          <w:color w:val="FF0000"/>
        </w:rPr>
      </w:pPr>
      <w:r w:rsidRPr="009A738A">
        <w:rPr>
          <w:b/>
          <w:color w:val="FF0000"/>
        </w:rPr>
        <w:t xml:space="preserve">Total collation </w:t>
      </w:r>
      <w:r w:rsidRPr="009A738A">
        <w:rPr>
          <w:b/>
          <w:color w:val="FF0000"/>
        </w:rPr>
        <w:tab/>
        <w:t>1200 Dollars</w:t>
      </w:r>
    </w:p>
    <w:p w:rsidR="00DB5257" w:rsidRPr="009A738A" w:rsidRDefault="00DB5257" w:rsidP="009A738A">
      <w:pPr>
        <w:pStyle w:val="Paragraphedeliste"/>
        <w:jc w:val="both"/>
        <w:rPr>
          <w:b/>
        </w:rPr>
      </w:pPr>
    </w:p>
    <w:p w:rsidR="00FB3F78" w:rsidRDefault="00FB3F78" w:rsidP="009A738A">
      <w:pPr>
        <w:ind w:left="360"/>
        <w:jc w:val="both"/>
      </w:pPr>
    </w:p>
    <w:p w:rsidR="00D47633" w:rsidRDefault="009A738A" w:rsidP="009A738A">
      <w:pPr>
        <w:jc w:val="right"/>
      </w:pPr>
      <w:r>
        <w:t>Financière en chef</w:t>
      </w:r>
      <w:bookmarkEnd w:id="0"/>
    </w:p>
    <w:sectPr w:rsidR="00D4763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176DF"/>
    <w:multiLevelType w:val="hybridMultilevel"/>
    <w:tmpl w:val="C5B085E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6D0A5F"/>
    <w:multiLevelType w:val="hybridMultilevel"/>
    <w:tmpl w:val="90C204B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633"/>
    <w:rsid w:val="000B0922"/>
    <w:rsid w:val="00801A83"/>
    <w:rsid w:val="009A738A"/>
    <w:rsid w:val="00D47633"/>
    <w:rsid w:val="00DB5257"/>
    <w:rsid w:val="00FB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017EF5-F340-409E-A0F1-DAEBA335B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smallCaps/>
      <w:spacing w:val="5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6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45</TotalTime>
  <Pages>1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2022-07-15T12:01:00Z</dcterms:created>
  <dcterms:modified xsi:type="dcterms:W3CDTF">2022-07-15T13:07:00Z</dcterms:modified>
</cp:coreProperties>
</file>